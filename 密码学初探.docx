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F0530D" w:rsidP="00F0530D">
      <w:pPr>
        <w:pStyle w:val="1"/>
      </w:pPr>
      <w:r>
        <w:rPr>
          <w:rFonts w:hint="eastAsia"/>
        </w:rPr>
        <w:t>密码学初探</w:t>
      </w:r>
    </w:p>
    <w:p w:rsidR="00F0530D" w:rsidRDefault="005512D6" w:rsidP="00F0530D">
      <w:r>
        <w:rPr>
          <w:rFonts w:hint="eastAsia"/>
        </w:rPr>
        <w:t>密码系统</w:t>
      </w:r>
      <w:r>
        <w:rPr>
          <w:rFonts w:hint="eastAsia"/>
        </w:rPr>
        <w:t xml:space="preserve"> </w:t>
      </w:r>
      <w:r>
        <w:rPr>
          <w:rFonts w:hint="eastAsia"/>
        </w:rPr>
        <w:t>主要由三部分：发送方，接收方和破译方。</w:t>
      </w:r>
    </w:p>
    <w:p w:rsidR="005512D6" w:rsidRDefault="005512D6" w:rsidP="00F0530D">
      <w:r>
        <w:rPr>
          <w:rFonts w:hint="eastAsia"/>
        </w:rPr>
        <w:t>密码系统提供的主要功能：</w:t>
      </w:r>
      <w:r>
        <w:rPr>
          <w:rFonts w:hint="eastAsia"/>
        </w:rPr>
        <w:t xml:space="preserve"> </w:t>
      </w:r>
    </w:p>
    <w:p w:rsidR="005512D6" w:rsidRDefault="005512D6" w:rsidP="005512D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秘密性</w:t>
      </w:r>
    </w:p>
    <w:p w:rsidR="005512D6" w:rsidRDefault="005512D6" w:rsidP="005512D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鉴别性</w:t>
      </w:r>
    </w:p>
    <w:p w:rsidR="005512D6" w:rsidRDefault="005512D6" w:rsidP="005512D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完整性</w:t>
      </w:r>
    </w:p>
    <w:p w:rsidR="005512D6" w:rsidRDefault="005512D6" w:rsidP="005512D6">
      <w:pPr>
        <w:pStyle w:val="af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不可否认性</w:t>
      </w:r>
    </w:p>
    <w:p w:rsidR="005512D6" w:rsidRDefault="005512D6" w:rsidP="005512D6">
      <w:r>
        <w:rPr>
          <w:rFonts w:hint="eastAsia"/>
        </w:rPr>
        <w:t>三种破译方式</w:t>
      </w:r>
    </w:p>
    <w:p w:rsidR="005512D6" w:rsidRDefault="000E40DA" w:rsidP="000E40DA">
      <w:pPr>
        <w:pStyle w:val="afc"/>
        <w:numPr>
          <w:ilvl w:val="0"/>
          <w:numId w:val="6"/>
        </w:numPr>
        <w:ind w:firstLineChars="0"/>
      </w:pPr>
      <w:r>
        <w:rPr>
          <w:rFonts w:hint="eastAsia"/>
        </w:rPr>
        <w:t>唯密文攻击法</w:t>
      </w:r>
    </w:p>
    <w:p w:rsidR="000E40DA" w:rsidRDefault="000E40DA" w:rsidP="000E40DA">
      <w:pPr>
        <w:pStyle w:val="afc"/>
        <w:numPr>
          <w:ilvl w:val="0"/>
          <w:numId w:val="6"/>
        </w:numPr>
        <w:ind w:firstLineChars="0"/>
      </w:pPr>
      <w:r>
        <w:rPr>
          <w:rFonts w:hint="eastAsia"/>
        </w:rPr>
        <w:t>已知明文攻击法</w:t>
      </w:r>
    </w:p>
    <w:p w:rsidR="000E40DA" w:rsidRDefault="000E40DA" w:rsidP="000E40DA">
      <w:pPr>
        <w:pStyle w:val="afc"/>
        <w:numPr>
          <w:ilvl w:val="0"/>
          <w:numId w:val="6"/>
        </w:numPr>
        <w:ind w:firstLineChars="0"/>
      </w:pPr>
      <w:r>
        <w:rPr>
          <w:rFonts w:hint="eastAsia"/>
        </w:rPr>
        <w:t>选择文攻击法</w:t>
      </w:r>
    </w:p>
    <w:p w:rsidR="000E40DA" w:rsidRDefault="000E40DA" w:rsidP="000E40DA">
      <w:pPr>
        <w:pStyle w:val="afc"/>
        <w:ind w:left="70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40DA">
        <w:rPr>
          <w:rFonts w:ascii="Calibri" w:hint="eastAsia"/>
          <w:position w:val="4"/>
          <w:sz w:val="21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选择明文攻击</w:t>
      </w:r>
    </w:p>
    <w:p w:rsidR="000E40DA" w:rsidRDefault="000E40DA" w:rsidP="000E40DA">
      <w:pPr>
        <w:pStyle w:val="afc"/>
        <w:ind w:left="700"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40DA">
        <w:rPr>
          <w:rFonts w:ascii="Calibri" w:hint="eastAsia"/>
          <w:position w:val="4"/>
          <w:sz w:val="21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选择密文攻击</w:t>
      </w:r>
    </w:p>
    <w:p w:rsidR="000E40DA" w:rsidRPr="00F0530D" w:rsidRDefault="000E40DA" w:rsidP="000E40DA">
      <w:pPr>
        <w:rPr>
          <w:rFonts w:hint="eastAsia"/>
        </w:rPr>
      </w:pPr>
      <w:bookmarkStart w:id="0" w:name="_GoBack"/>
      <w:bookmarkEnd w:id="0"/>
    </w:p>
    <w:sectPr w:rsidR="000E40DA" w:rsidRPr="00F0530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144" w:rsidRDefault="00156144">
      <w:r>
        <w:separator/>
      </w:r>
    </w:p>
    <w:p w:rsidR="00156144" w:rsidRDefault="00156144"/>
  </w:endnote>
  <w:endnote w:type="continuationSeparator" w:id="0">
    <w:p w:rsidR="00156144" w:rsidRDefault="00156144">
      <w:r>
        <w:continuationSeparator/>
      </w:r>
    </w:p>
    <w:p w:rsidR="00156144" w:rsidRDefault="00156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144" w:rsidRDefault="00156144">
      <w:r>
        <w:separator/>
      </w:r>
    </w:p>
    <w:p w:rsidR="00156144" w:rsidRDefault="00156144"/>
  </w:footnote>
  <w:footnote w:type="continuationSeparator" w:id="0">
    <w:p w:rsidR="00156144" w:rsidRDefault="00156144">
      <w:r>
        <w:continuationSeparator/>
      </w:r>
    </w:p>
    <w:p w:rsidR="00156144" w:rsidRDefault="001561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5989"/>
    <w:multiLevelType w:val="hybridMultilevel"/>
    <w:tmpl w:val="B4DAA6DC"/>
    <w:lvl w:ilvl="0" w:tplc="06A4355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4" w15:restartNumberingAfterBreak="0">
    <w:nsid w:val="49904B21"/>
    <w:multiLevelType w:val="hybridMultilevel"/>
    <w:tmpl w:val="61BA7A48"/>
    <w:lvl w:ilvl="0" w:tplc="43F0A51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0D"/>
    <w:rsid w:val="000E40DA"/>
    <w:rsid w:val="00156144"/>
    <w:rsid w:val="00533586"/>
    <w:rsid w:val="00547C66"/>
    <w:rsid w:val="005512D6"/>
    <w:rsid w:val="00C35F1A"/>
    <w:rsid w:val="00C9613D"/>
    <w:rsid w:val="00F0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557D0"/>
  <w15:chartTrackingRefBased/>
  <w15:docId w15:val="{FC04A157-E5BC-774E-9113-2CFF1184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F0530D"/>
    <w:rPr>
      <w:color w:val="214C5E" w:themeColor="followedHyperlink"/>
      <w:u w:val="single"/>
    </w:rPr>
  </w:style>
  <w:style w:type="paragraph" w:styleId="afc">
    <w:name w:val="List Paragraph"/>
    <w:basedOn w:val="a1"/>
    <w:uiPriority w:val="34"/>
    <w:unhideWhenUsed/>
    <w:qFormat/>
    <w:rsid w:val="00551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gpeng/Library/Containers/com.microsoft.Word/Data/Library/Application%20Support/Microsoft/Office/16.0/DTS/zh-CN%7b27A3FD5D-E427-7C4E-9A6D-3F56DF33095B%7d/%7b37806E9C-F1B0-8C4A-BBE1-DEE822C9D9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2019-05-21T05:18:00Z</dcterms:created>
  <dcterms:modified xsi:type="dcterms:W3CDTF">2019-05-21T05:42:00Z</dcterms:modified>
</cp:coreProperties>
</file>